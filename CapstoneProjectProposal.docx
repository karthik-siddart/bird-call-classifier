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241" w:rsidRDefault="00FE79CE">
      <w:pPr>
        <w:pStyle w:val="Title"/>
      </w:pPr>
      <w:r>
        <w:t>Identifying Birds using songs and calls</w:t>
      </w:r>
    </w:p>
    <w:p w:rsidR="00D17241" w:rsidRPr="00D17241" w:rsidRDefault="00D17241">
      <w:pPr>
        <w:pStyle w:val="Title"/>
        <w:rPr>
          <w:sz w:val="32"/>
        </w:rPr>
      </w:pPr>
      <w:r w:rsidRPr="00D17241">
        <w:rPr>
          <w:sz w:val="32"/>
        </w:rPr>
        <w:t xml:space="preserve">Ralph </w:t>
      </w:r>
      <w:proofErr w:type="spellStart"/>
      <w:r w:rsidRPr="00D17241">
        <w:rPr>
          <w:sz w:val="32"/>
        </w:rPr>
        <w:t>Lippert</w:t>
      </w:r>
      <w:proofErr w:type="spellEnd"/>
    </w:p>
    <w:p w:rsidR="00D17241" w:rsidRDefault="00D17241" w:rsidP="00D17241"/>
    <w:p w:rsidR="00D17241" w:rsidRDefault="00D17241" w:rsidP="00D17241"/>
    <w:p w:rsidR="00D17241" w:rsidRDefault="00D17241" w:rsidP="00D17241"/>
    <w:p w:rsidR="00D17241" w:rsidRPr="00D17241" w:rsidRDefault="00C80B81" w:rsidP="00D17241">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17145</wp:posOffset>
            </wp:positionV>
            <wp:extent cx="5082413" cy="3499104"/>
            <wp:effectExtent l="25400" t="0" r="0" b="0"/>
            <wp:wrapTight wrapText="bothSides">
              <wp:wrapPolygon edited="0">
                <wp:start x="-108" y="0"/>
                <wp:lineTo x="-108" y="21481"/>
                <wp:lineTo x="21590" y="21481"/>
                <wp:lineTo x="21590" y="0"/>
                <wp:lineTo x="-108" y="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82413" cy="3499104"/>
                    </a:xfrm>
                    <a:prstGeom prst="rect">
                      <a:avLst/>
                    </a:prstGeom>
                    <a:noFill/>
                    <a:ln w="9525">
                      <a:noFill/>
                      <a:miter lim="800000"/>
                      <a:headEnd/>
                      <a:tailEnd/>
                    </a:ln>
                  </pic:spPr>
                </pic:pic>
              </a:graphicData>
            </a:graphic>
          </wp:anchor>
        </w:drawing>
      </w:r>
    </w:p>
    <w:p w:rsidR="00DF563E" w:rsidRPr="00D17241" w:rsidRDefault="00DF563E" w:rsidP="00D17241"/>
    <w:p w:rsidR="00DF563E" w:rsidRDefault="00DF563E">
      <w:pPr>
        <w:jc w:val="center"/>
      </w:pPr>
    </w:p>
    <w:p w:rsidR="00DF563E" w:rsidRDefault="00F00688" w:rsidP="0090221B">
      <w:pPr>
        <w:pStyle w:val="Heading1"/>
        <w:keepNext w:val="0"/>
        <w:keepLines w:val="0"/>
        <w:pageBreakBefore/>
        <w:spacing w:before="480"/>
      </w:pPr>
      <w:sdt>
        <w:sdtPr>
          <w:id w:val="6002713"/>
          <w:placeholder>
            <w:docPart w:val="95D6EC7C52B3EF4F92A20F88F9F945F7"/>
          </w:placeholder>
        </w:sdtPr>
        <w:sdtContent>
          <w:r w:rsidR="0065074E">
            <w:t>North American Song Bird Audio Classifier</w:t>
          </w:r>
        </w:sdtContent>
      </w:sdt>
    </w:p>
    <w:sdt>
      <w:sdtPr>
        <w:id w:val="6002714"/>
        <w:placeholder>
          <w:docPart w:val="AE01CE19BE611D4CB8B955B4458B6CF8"/>
        </w:placeholder>
      </w:sdtPr>
      <w:sdtContent>
        <w:p w:rsidR="00DF563E" w:rsidRDefault="0065074E" w:rsidP="0065074E">
          <w:pPr>
            <w:pStyle w:val="BodyText"/>
            <w:spacing w:after="120"/>
          </w:pPr>
          <w:r>
            <w:t xml:space="preserve">The project will take </w:t>
          </w:r>
          <w:r w:rsidR="00DF563E">
            <w:t>an input of s</w:t>
          </w:r>
          <w:r>
            <w:t xml:space="preserve">ound files obtained from a number of sites </w:t>
          </w:r>
          <w:r w:rsidR="00DF563E">
            <w:t xml:space="preserve">then </w:t>
          </w:r>
          <w:r>
            <w:t xml:space="preserve">fed through a recurrent neural net in combination with a </w:t>
          </w:r>
          <w:proofErr w:type="spellStart"/>
          <w:r w:rsidR="00FE79CE">
            <w:t>convolutional</w:t>
          </w:r>
          <w:proofErr w:type="spellEnd"/>
          <w:r>
            <w:t xml:space="preserve"> </w:t>
          </w:r>
          <w:r w:rsidR="00DF563E">
            <w:t>neural</w:t>
          </w:r>
          <w:r>
            <w:t xml:space="preserve"> net to classify North American </w:t>
          </w:r>
          <w:r w:rsidR="00DF563E">
            <w:t>birds species based on their songs</w:t>
          </w:r>
          <w:r>
            <w:t>.</w:t>
          </w:r>
          <w:r w:rsidR="00DF563E">
            <w:t xml:space="preserve"> </w:t>
          </w:r>
          <w:r w:rsidR="005E2B11">
            <w:t xml:space="preserve">A </w:t>
          </w:r>
          <w:r w:rsidR="009D5FBA">
            <w:t>hierarchical</w:t>
          </w:r>
          <w:r w:rsidR="005E2B11">
            <w:t xml:space="preserve"> classification will be used and if time permits then a subspecies classification. </w:t>
          </w:r>
          <w:r w:rsidR="00DF563E">
            <w:t xml:space="preserve">Often we only hear a bird and it would be nice to have </w:t>
          </w:r>
          <w:r w:rsidR="00C62E1C">
            <w:t xml:space="preserve">an </w:t>
          </w:r>
          <w:r w:rsidR="00DF563E">
            <w:t>idea of which species we are looking for b</w:t>
          </w:r>
          <w:r w:rsidR="00127D50">
            <w:t xml:space="preserve">ased on it’s sound.  Ideally, a mobile app would capture the sound and submit it </w:t>
          </w:r>
          <w:r w:rsidR="00C62E1C">
            <w:t>for identification</w:t>
          </w:r>
          <w:r w:rsidR="00127D50">
            <w:t xml:space="preserve">. After analysis an image of the bird species or a selection of likely species would be presented to the user. </w:t>
          </w:r>
        </w:p>
      </w:sdtContent>
    </w:sdt>
    <w:p w:rsidR="00DF563E" w:rsidRDefault="00BD2510" w:rsidP="0090221B">
      <w:pPr>
        <w:pStyle w:val="Heading1"/>
        <w:spacing w:before="480"/>
      </w:pPr>
      <w:r>
        <w:t>Overview</w:t>
      </w:r>
    </w:p>
    <w:sdt>
      <w:sdtPr>
        <w:id w:val="6002725"/>
        <w:placeholder>
          <w:docPart w:val="43BB273E0BB7D1479D435E3E2504BA62"/>
        </w:placeholder>
      </w:sdtPr>
      <w:sdtContent>
        <w:p w:rsidR="00BD2510" w:rsidRDefault="00BD2510">
          <w:pPr>
            <w:pStyle w:val="BodyText"/>
          </w:pPr>
          <w:r>
            <w:t xml:space="preserve">Sites including </w:t>
          </w:r>
        </w:p>
        <w:p w:rsidR="00BD2510" w:rsidRDefault="00BD2510">
          <w:pPr>
            <w:pStyle w:val="BodyText"/>
          </w:pPr>
          <w:r w:rsidRPr="00BD2510">
            <w:t>https://nationalzoo.si.edu/scbi/migratorybirds/education/nasongkey.pl</w:t>
          </w:r>
          <w:r>
            <w:t xml:space="preserve"> </w:t>
          </w:r>
        </w:p>
        <w:p w:rsidR="00BD2510" w:rsidRDefault="00BD2510">
          <w:pPr>
            <w:pStyle w:val="BodyText"/>
          </w:pPr>
          <w:r w:rsidRPr="00BD2510">
            <w:t>https://www.bird-sounds.net/</w:t>
          </w:r>
        </w:p>
        <w:p w:rsidR="00BD2510" w:rsidRDefault="00BD2510">
          <w:pPr>
            <w:pStyle w:val="BodyText"/>
          </w:pPr>
          <w:r w:rsidRPr="00BD2510">
            <w:t>http://www.birds.cornell.edu/Page.aspx%3Fpid%3D1059</w:t>
          </w:r>
        </w:p>
        <w:p w:rsidR="00BD2510" w:rsidRDefault="00BD2510">
          <w:pPr>
            <w:pStyle w:val="BodyText"/>
          </w:pPr>
          <w:r w:rsidRPr="00BD2510">
            <w:t>https://search.macaulaylibrary.org/catalog</w:t>
          </w:r>
        </w:p>
        <w:p w:rsidR="00BD2510" w:rsidRDefault="00BD2510">
          <w:pPr>
            <w:pStyle w:val="BodyText"/>
          </w:pPr>
          <w:proofErr w:type="gramStart"/>
          <w:r>
            <w:t>would</w:t>
          </w:r>
          <w:proofErr w:type="gramEnd"/>
          <w:r>
            <w:t xml:space="preserve"> be used as sources of song bird audio files. </w:t>
          </w:r>
        </w:p>
        <w:p w:rsidR="003E6823" w:rsidRDefault="00BD2510">
          <w:pPr>
            <w:pStyle w:val="BodyText"/>
          </w:pPr>
          <w:r>
            <w:t xml:space="preserve">The files will be changed into </w:t>
          </w:r>
          <w:r w:rsidR="003E6823">
            <w:t>wav files</w:t>
          </w:r>
          <w:r w:rsidR="0094388E">
            <w:t xml:space="preserve"> and using </w:t>
          </w:r>
          <w:proofErr w:type="spellStart"/>
          <w:r w:rsidR="0094388E">
            <w:t>tensorflow</w:t>
          </w:r>
          <w:proofErr w:type="spellEnd"/>
          <w:r w:rsidR="0094388E">
            <w:t xml:space="preserve"> to create a RNN it will be trained on a 70% split of gathered audio files. It will then be tested for precision and accuracy on the remaining 30%</w:t>
          </w:r>
          <w:r w:rsidR="00EF16DA">
            <w:t>. Feature extraction of the power of the sound profiles will be used along with waveform data created from sound files.</w:t>
          </w:r>
          <w:r w:rsidR="00E70467">
            <w:t xml:space="preserve"> A number of additional features would be extracted from the audio file as needed for best classification.</w:t>
          </w:r>
        </w:p>
        <w:p w:rsidR="003E6823" w:rsidRDefault="003E6823" w:rsidP="0090221B">
          <w:pPr>
            <w:pStyle w:val="Heading1"/>
            <w:spacing w:before="480"/>
          </w:pPr>
          <w:r>
            <w:t>Limitations:</w:t>
          </w:r>
        </w:p>
        <w:p w:rsidR="003E6823" w:rsidRDefault="003E6823" w:rsidP="003E6823">
          <w:r>
            <w:t>Finding sufficient audio for each species may pose a problem.</w:t>
          </w:r>
          <w:r w:rsidR="005F6093">
            <w:t xml:space="preserve"> I believe 200-600 audio files could be obtained representing about 100 species.</w:t>
          </w:r>
          <w:r>
            <w:t xml:space="preserve"> A subset of birds with available audio may have to be chosen. A web app may not be possible with time constraints. </w:t>
          </w:r>
        </w:p>
        <w:p w:rsidR="00D50836" w:rsidRDefault="00D50836" w:rsidP="00D50836">
          <w:pPr>
            <w:pStyle w:val="Heading1"/>
            <w:spacing w:before="480"/>
          </w:pPr>
          <w:r>
            <w:t>Deliverables:</w:t>
          </w:r>
        </w:p>
        <w:p w:rsidR="00D50836" w:rsidRDefault="00D50836" w:rsidP="00D50836">
          <w:r>
            <w:t>Deliverables would be code of a trained Neural Net, presentation explaining the creation, cleaning of data, feature synthesis, mention of problems encountered and overcome, next steps</w:t>
          </w:r>
          <w:r w:rsidR="008E7399">
            <w:t>,</w:t>
          </w:r>
          <w:r>
            <w:t xml:space="preserve"> if </w:t>
          </w:r>
          <w:r w:rsidR="008E7399">
            <w:t xml:space="preserve">I had more </w:t>
          </w:r>
          <w:r>
            <w:t xml:space="preserve">time and </w:t>
          </w:r>
          <w:proofErr w:type="spellStart"/>
          <w:r>
            <w:t>git</w:t>
          </w:r>
          <w:proofErr w:type="spellEnd"/>
          <w:r>
            <w:t xml:space="preserve"> hub project repository of all items.</w:t>
          </w:r>
        </w:p>
        <w:p w:rsidR="003E6823" w:rsidRPr="003E6823" w:rsidRDefault="003E6823" w:rsidP="003E6823"/>
        <w:p w:rsidR="003E6823" w:rsidRDefault="003E6823">
          <w:pPr>
            <w:pStyle w:val="BodyText"/>
          </w:pPr>
        </w:p>
        <w:p w:rsidR="00370EB3" w:rsidRDefault="00370EB3" w:rsidP="00370EB3">
          <w:pPr>
            <w:pStyle w:val="Heading1"/>
            <w:spacing w:before="480"/>
          </w:pPr>
          <w:r>
            <w:t>Alternate:</w:t>
          </w:r>
        </w:p>
        <w:p w:rsidR="00370EB3" w:rsidRDefault="00370EB3" w:rsidP="00370EB3">
          <w:r>
            <w:t>Use city of Boulder data on emails of city council members to analyze for key political issues.</w:t>
          </w:r>
        </w:p>
        <w:p w:rsidR="00370EB3" w:rsidRDefault="000B65D2" w:rsidP="00370EB3">
          <w:pPr>
            <w:pStyle w:val="Heading1"/>
            <w:spacing w:before="480"/>
          </w:pPr>
          <w:r>
            <w:t>Overview</w:t>
          </w:r>
          <w:r w:rsidR="00370EB3">
            <w:t>:</w:t>
          </w:r>
        </w:p>
        <w:p w:rsidR="00370EB3" w:rsidRDefault="00CC2AF4" w:rsidP="00370EB3">
          <w:r>
            <w:t>Approximately</w:t>
          </w:r>
          <w:r w:rsidR="00370EB3">
            <w:t xml:space="preserve"> seven years of city council emails are publicly available at </w:t>
          </w:r>
          <w:r w:rsidR="00370EB3" w:rsidRPr="00370EB3">
            <w:t>http://list.ci.boulder.co.us/pipermail/bouldercouncilhotline/</w:t>
          </w:r>
        </w:p>
        <w:p w:rsidR="00370EB3" w:rsidRDefault="00370EB3" w:rsidP="00370EB3"/>
        <w:p w:rsidR="000B65D2" w:rsidRDefault="00370EB3" w:rsidP="00370EB3">
          <w:r>
            <w:t xml:space="preserve">These would be used as input for Natural Language Processing to identify issues as well as </w:t>
          </w:r>
          <w:r w:rsidR="00952066">
            <w:t>any patterns in topics by time or member. Could the output of the topics be enough to influence constituents to become more involved in council meetings or to turn out and vote on non-presidential years?</w:t>
          </w:r>
          <w:r w:rsidR="0010071C">
            <w:t xml:space="preserve"> These would be possible issues to explore if this project was selected.</w:t>
          </w:r>
        </w:p>
        <w:p w:rsidR="000B65D2" w:rsidRDefault="000B65D2" w:rsidP="00370EB3"/>
        <w:p w:rsidR="0010071C" w:rsidRDefault="000B65D2" w:rsidP="00370EB3">
          <w:r>
            <w:t>Deliverables would be the same as stated for the first project adapted for this project.</w:t>
          </w:r>
        </w:p>
        <w:p w:rsidR="0010071C" w:rsidRDefault="0010071C" w:rsidP="00370EB3"/>
        <w:p w:rsidR="00370EB3" w:rsidRPr="00370EB3" w:rsidRDefault="00370EB3" w:rsidP="00370EB3">
          <w:r>
            <w:t xml:space="preserve"> </w:t>
          </w:r>
        </w:p>
        <w:p w:rsidR="003E6823" w:rsidRDefault="003E6823">
          <w:pPr>
            <w:pStyle w:val="BodyText"/>
          </w:pPr>
        </w:p>
        <w:p w:rsidR="00EF16DA" w:rsidRDefault="00EF16DA">
          <w:pPr>
            <w:pStyle w:val="BodyText"/>
          </w:pPr>
        </w:p>
        <w:p w:rsidR="00DF563E" w:rsidRDefault="00F00688">
          <w:pPr>
            <w:pStyle w:val="BodyText"/>
          </w:pPr>
        </w:p>
      </w:sdtContent>
    </w:sdt>
    <w:p w:rsidR="00DF563E" w:rsidRDefault="00DF563E"/>
    <w:sectPr w:rsidR="00DF563E" w:rsidSect="00DF563E">
      <w:headerReference w:type="default" r:id="rId8"/>
      <w:pgSz w:w="12240" w:h="15840"/>
      <w:pgMar w:top="1080" w:right="1080" w:bottom="1080" w:left="108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EB3" w:rsidRDefault="00370EB3">
      <w:pPr>
        <w:spacing w:line="240" w:lineRule="auto"/>
      </w:pPr>
      <w:r>
        <w:separator/>
      </w:r>
    </w:p>
  </w:endnote>
  <w:endnote w:type="continuationSeparator" w:id="0">
    <w:p w:rsidR="00370EB3" w:rsidRDefault="00370E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EB3" w:rsidRDefault="00370EB3">
      <w:pPr>
        <w:spacing w:line="240" w:lineRule="auto"/>
      </w:pPr>
      <w:r>
        <w:separator/>
      </w:r>
    </w:p>
  </w:footnote>
  <w:footnote w:type="continuationSeparator" w:id="0">
    <w:p w:rsidR="00370EB3" w:rsidRDefault="00370EB3">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9288"/>
      <w:gridCol w:w="1008"/>
    </w:tblGrid>
    <w:tr w:rsidR="00370EB3">
      <w:sdt>
        <w:sdtPr>
          <w:id w:val="6002733"/>
          <w:placeholder>
            <w:docPart w:val="64C9C73175AA804BAEEDECAED393F774"/>
          </w:placeholder>
        </w:sdtPr>
        <w:sdtContent>
          <w:tc>
            <w:tcPr>
              <w:tcW w:w="9288" w:type="dxa"/>
            </w:tcPr>
            <w:p w:rsidR="00370EB3" w:rsidRDefault="00370EB3" w:rsidP="006F546C">
              <w:pPr>
                <w:pStyle w:val="Header"/>
              </w:pPr>
              <w:r>
                <w:t>Capstone Proposal</w:t>
              </w:r>
            </w:p>
            <w:p w:rsidR="00370EB3" w:rsidRDefault="00370EB3" w:rsidP="006F546C">
              <w:pPr>
                <w:pStyle w:val="Header"/>
              </w:pPr>
              <w:r>
                <w:t xml:space="preserve">Ralph </w:t>
              </w:r>
              <w:proofErr w:type="spellStart"/>
              <w:r>
                <w:t>Lippert</w:t>
              </w:r>
              <w:proofErr w:type="spellEnd"/>
            </w:p>
          </w:tc>
        </w:sdtContent>
      </w:sdt>
      <w:tc>
        <w:tcPr>
          <w:tcW w:w="1008" w:type="dxa"/>
        </w:tcPr>
        <w:p w:rsidR="00370EB3" w:rsidRDefault="00F00688">
          <w:pPr>
            <w:pStyle w:val="Header"/>
          </w:pPr>
          <w:fldSimple w:instr=" page ">
            <w:r w:rsidR="009D5FBA">
              <w:rPr>
                <w:noProof/>
              </w:rPr>
              <w:t>2</w:t>
            </w:r>
          </w:fldSimple>
        </w:p>
      </w:tc>
    </w:tr>
  </w:tbl>
  <w:p w:rsidR="00370EB3" w:rsidRDefault="00370EB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characterSpacingControl w:val="doNotCompress"/>
  <w:savePreviewPicture/>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C80B81"/>
    <w:rsid w:val="000B65D2"/>
    <w:rsid w:val="0010071C"/>
    <w:rsid w:val="00127D50"/>
    <w:rsid w:val="002544DA"/>
    <w:rsid w:val="00370EB3"/>
    <w:rsid w:val="003E6823"/>
    <w:rsid w:val="005E2B11"/>
    <w:rsid w:val="005F6093"/>
    <w:rsid w:val="0065074E"/>
    <w:rsid w:val="006F546C"/>
    <w:rsid w:val="008E7399"/>
    <w:rsid w:val="0090221B"/>
    <w:rsid w:val="0094388E"/>
    <w:rsid w:val="00952066"/>
    <w:rsid w:val="009D5FBA"/>
    <w:rsid w:val="00BD2510"/>
    <w:rsid w:val="00C62E1C"/>
    <w:rsid w:val="00C80B81"/>
    <w:rsid w:val="00CC2AF4"/>
    <w:rsid w:val="00D17241"/>
    <w:rsid w:val="00D408E4"/>
    <w:rsid w:val="00D50836"/>
    <w:rsid w:val="00DF563E"/>
    <w:rsid w:val="00E70467"/>
    <w:rsid w:val="00EF16DA"/>
    <w:rsid w:val="00F00688"/>
    <w:rsid w:val="00FE79C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hino_hd:Applications:Microsoft%20Office%202008:Office:Media:Templates:Marketing: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D6EC7C52B3EF4F92A20F88F9F945F7"/>
        <w:category>
          <w:name w:val="General"/>
          <w:gallery w:val="placeholder"/>
        </w:category>
        <w:types>
          <w:type w:val="bbPlcHdr"/>
        </w:types>
        <w:behaviors>
          <w:behavior w:val="content"/>
        </w:behaviors>
        <w:guid w:val="{4B9A4326-3539-8B48-A324-D61AFBC09CD4}"/>
      </w:docPartPr>
      <w:docPartBody>
        <w:p w:rsidR="00222355" w:rsidRDefault="00222355">
          <w:pPr>
            <w:pStyle w:val="95D6EC7C52B3EF4F92A20F88F9F945F7"/>
          </w:pPr>
          <w:r>
            <w:t>Praesent Tempor</w:t>
          </w:r>
        </w:p>
      </w:docPartBody>
    </w:docPart>
    <w:docPart>
      <w:docPartPr>
        <w:name w:val="AE01CE19BE611D4CB8B955B4458B6CF8"/>
        <w:category>
          <w:name w:val="General"/>
          <w:gallery w:val="placeholder"/>
        </w:category>
        <w:types>
          <w:type w:val="bbPlcHdr"/>
        </w:types>
        <w:behaviors>
          <w:behavior w:val="content"/>
        </w:behaviors>
        <w:guid w:val="{0F415916-639F-2F46-882D-328FEA8A52DF}"/>
      </w:docPartPr>
      <w:docPartBody>
        <w:p w:rsidR="00071ADC" w:rsidRDefault="00222355">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w:t>
          </w:r>
          <w:r>
            <w:t xml:space="preserve">sa. Suspendisse et orci in nisi blandit varius. Suspendisse ipsum. Phasellus porttitor lorem id ante. </w:t>
          </w:r>
        </w:p>
        <w:p w:rsidR="00071ADC" w:rsidRDefault="00222355">
          <w:pPr>
            <w:pStyle w:val="BodyText"/>
            <w:spacing w:after="120"/>
          </w:pPr>
          <w:r>
            <w:t>Vivamus lacus. Duis augue lorem, rhoncus eget, mattis vitae, facilisis ut, dolor. Nunc consequat velit sit amet purus. Integer et leo at est sollicitudin</w:t>
          </w:r>
          <w:r>
            <w:t xml:space="preserve"> condimentum. Nullam dictum. Aliquam vitae diam. In hac habitasse platea dictumst. Vivamus arcu. Cum sociis natoque penatibus et magnis dis parturient montes, nascetur ridiculus mus. Maecenas a eros et metus sollicitudin sollicitudin. </w:t>
          </w:r>
        </w:p>
        <w:p w:rsidR="00071ADC" w:rsidRDefault="00222355">
          <w:pPr>
            <w:pStyle w:val="BodyText"/>
            <w:spacing w:after="120"/>
          </w:pPr>
          <w:r>
            <w:t>Etiam at libero. Vestibulum vitae mi id massa nonummy facilisis. Vestibulum ante ipsum primis in faucibus orci luctus et ultrices posuere cubilia Curae; Proin est orci, nonummy sed, cursus vel, posuere id, lorem. Vivamus metus eros, facilisis id, dictum ac</w:t>
          </w:r>
          <w:r>
            <w:t xml:space="preserve">, dignissim quis, ipsum. Maecenas nonummy justo non felis. Phasellus rutrum leo eu elit. Quisque facilisis tortor in nulla. In hac habitasse platea dictumst. </w:t>
          </w:r>
        </w:p>
        <w:p w:rsidR="00222355" w:rsidRDefault="00222355">
          <w:pPr>
            <w:pStyle w:val="AE01CE19BE611D4CB8B955B4458B6CF8"/>
          </w:pPr>
          <w:r>
            <w:t>Mauris bibendum posuere mi. Donec pharetra risus sed lacus. Fusce rutrum magna eget sapien. Phase</w:t>
          </w:r>
          <w:r>
            <w:t xml:space="preserve">llus quis justo et velit hendrerit porta. In porta justo. Vivamus tempus magna et elit. </w:t>
          </w:r>
        </w:p>
      </w:docPartBody>
    </w:docPart>
    <w:docPart>
      <w:docPartPr>
        <w:name w:val="43BB273E0BB7D1479D435E3E2504BA62"/>
        <w:category>
          <w:name w:val="General"/>
          <w:gallery w:val="placeholder"/>
        </w:category>
        <w:types>
          <w:type w:val="bbPlcHdr"/>
        </w:types>
        <w:behaviors>
          <w:behavior w:val="content"/>
        </w:behaviors>
        <w:guid w:val="{BF85C489-BA96-0F48-97EC-FA21724F022C}"/>
      </w:docPartPr>
      <w:docPartBody>
        <w:p w:rsidR="00222355" w:rsidRDefault="00222355">
          <w:pPr>
            <w:pStyle w:val="43BB273E0BB7D1479D435E3E2504BA62"/>
          </w:pPr>
          <w:r>
            <w:t>Sed eleifend interdum pede. Mauris tincidunt, augue in egestas rutrum, arcu quam vestibulum diam, a condimentum magna pede mollis neque. Ut dictum leo eu purus. Quisqu</w:t>
          </w:r>
          <w:r>
            <w:t>e ante magna, volutpat non, tincidunt ac, gravida nec, pede.</w:t>
          </w:r>
        </w:p>
      </w:docPartBody>
    </w:docPart>
    <w:docPart>
      <w:docPartPr>
        <w:name w:val="64C9C73175AA804BAEEDECAED393F774"/>
        <w:category>
          <w:name w:val="General"/>
          <w:gallery w:val="placeholder"/>
        </w:category>
        <w:types>
          <w:type w:val="bbPlcHdr"/>
        </w:types>
        <w:behaviors>
          <w:behavior w:val="content"/>
        </w:behaviors>
        <w:guid w:val="{B30D2BC5-20E7-AC4D-A400-CD8CF5D3B177}"/>
      </w:docPartPr>
      <w:docPartBody>
        <w:p w:rsidR="00222355" w:rsidRDefault="00222355">
          <w:pPr>
            <w:pStyle w:val="64C9C73175AA804BAEEDECAED393F774"/>
          </w:pPr>
          <w:r>
            <w:t>Lorem Ipsum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03000000"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22355"/>
    <w:rsid w:val="0022235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3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036BF4A2F68774DA4826DE154050BA3">
    <w:name w:val="2036BF4A2F68774DA4826DE154050BA3"/>
    <w:rsid w:val="00222355"/>
  </w:style>
  <w:style w:type="paragraph" w:customStyle="1" w:styleId="95D6EC7C52B3EF4F92A20F88F9F945F7">
    <w:name w:val="95D6EC7C52B3EF4F92A20F88F9F945F7"/>
    <w:rsid w:val="00222355"/>
  </w:style>
  <w:style w:type="paragraph" w:styleId="BodyText">
    <w:name w:val="Body Text"/>
    <w:basedOn w:val="Normal"/>
    <w:link w:val="BodyTextChar"/>
    <w:rsid w:val="00222355"/>
    <w:pPr>
      <w:spacing w:after="200" w:line="300" w:lineRule="auto"/>
    </w:pPr>
    <w:rPr>
      <w:rFonts w:eastAsiaTheme="minorHAnsi"/>
      <w:color w:val="404040" w:themeColor="text1" w:themeTint="BF"/>
      <w:sz w:val="20"/>
      <w:szCs w:val="22"/>
    </w:rPr>
  </w:style>
  <w:style w:type="character" w:customStyle="1" w:styleId="BodyTextChar">
    <w:name w:val="Body Text Char"/>
    <w:basedOn w:val="DefaultParagraphFont"/>
    <w:link w:val="BodyText"/>
    <w:rsid w:val="00222355"/>
    <w:rPr>
      <w:rFonts w:eastAsiaTheme="minorHAnsi"/>
      <w:color w:val="404040" w:themeColor="text1" w:themeTint="BF"/>
      <w:sz w:val="20"/>
      <w:szCs w:val="22"/>
    </w:rPr>
  </w:style>
  <w:style w:type="paragraph" w:customStyle="1" w:styleId="AE01CE19BE611D4CB8B955B4458B6CF8">
    <w:name w:val="AE01CE19BE611D4CB8B955B4458B6CF8"/>
    <w:rsid w:val="00222355"/>
  </w:style>
  <w:style w:type="paragraph" w:customStyle="1" w:styleId="6EA060B8A495184B86D873BDFF077394">
    <w:name w:val="6EA060B8A495184B86D873BDFF077394"/>
    <w:rsid w:val="00222355"/>
  </w:style>
  <w:style w:type="paragraph" w:customStyle="1" w:styleId="43BB273E0BB7D1479D435E3E2504BA62">
    <w:name w:val="43BB273E0BB7D1479D435E3E2504BA62"/>
    <w:rsid w:val="00222355"/>
  </w:style>
  <w:style w:type="paragraph" w:customStyle="1" w:styleId="68C754D8E6EAA9479A75C41A349C17D0">
    <w:name w:val="68C754D8E6EAA9479A75C41A349C17D0"/>
    <w:rsid w:val="00222355"/>
  </w:style>
  <w:style w:type="paragraph" w:customStyle="1" w:styleId="CD523BF91A658547A3CA4DAA22FDCF9C">
    <w:name w:val="CD523BF91A658547A3CA4DAA22FDCF9C"/>
    <w:rsid w:val="00222355"/>
  </w:style>
  <w:style w:type="paragraph" w:customStyle="1" w:styleId="9408E7F80AA90F40916042CFF72037B2">
    <w:name w:val="9408E7F80AA90F40916042CFF72037B2"/>
    <w:rsid w:val="00222355"/>
  </w:style>
  <w:style w:type="paragraph" w:customStyle="1" w:styleId="FFBF437E76212A4BA754BB5D004E7483">
    <w:name w:val="FFBF437E76212A4BA754BB5D004E7483"/>
    <w:rsid w:val="00222355"/>
  </w:style>
  <w:style w:type="paragraph" w:customStyle="1" w:styleId="680B5CC3016C2D44B0477691426E7C01">
    <w:name w:val="680B5CC3016C2D44B0477691426E7C01"/>
    <w:rsid w:val="00222355"/>
  </w:style>
  <w:style w:type="paragraph" w:customStyle="1" w:styleId="D0762A5E6D6F3E4F87519B445B59566A">
    <w:name w:val="D0762A5E6D6F3E4F87519B445B59566A"/>
    <w:rsid w:val="00222355"/>
  </w:style>
  <w:style w:type="paragraph" w:customStyle="1" w:styleId="9F487B174682144191A45E376A2B4245">
    <w:name w:val="9F487B174682144191A45E376A2B4245"/>
    <w:rsid w:val="00222355"/>
  </w:style>
  <w:style w:type="paragraph" w:customStyle="1" w:styleId="94B8D0F2A62D324D895213A7357F924A">
    <w:name w:val="94B8D0F2A62D324D895213A7357F924A"/>
    <w:rsid w:val="00222355"/>
  </w:style>
  <w:style w:type="paragraph" w:customStyle="1" w:styleId="986D3E9177F30D4C973601E6B679ADFA">
    <w:name w:val="986D3E9177F30D4C973601E6B679ADFA"/>
    <w:rsid w:val="00222355"/>
  </w:style>
  <w:style w:type="paragraph" w:customStyle="1" w:styleId="71F9DC1BC9CFF844B0D1F45BE2139B86">
    <w:name w:val="71F9DC1BC9CFF844B0D1F45BE2139B86"/>
    <w:rsid w:val="00222355"/>
  </w:style>
  <w:style w:type="paragraph" w:customStyle="1" w:styleId="AE0B9C95C4B5DF42A25AE84EF60DA8AD">
    <w:name w:val="AE0B9C95C4B5DF42A25AE84EF60DA8AD"/>
    <w:rsid w:val="00222355"/>
  </w:style>
  <w:style w:type="paragraph" w:customStyle="1" w:styleId="64C9C73175AA804BAEEDECAED393F774">
    <w:name w:val="64C9C73175AA804BAEEDECAED393F774"/>
    <w:rsid w:val="0022235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36</TotalTime>
  <Pages>3</Pages>
  <Words>377</Words>
  <Characters>2151</Characters>
  <Application>Microsoft Macintosh Word</Application>
  <DocSecurity>0</DocSecurity>
  <Lines>17</Lines>
  <Paragraphs>4</Paragraphs>
  <ScaleCrop>false</ScaleCrop>
  <Manager/>
  <Company/>
  <LinksUpToDate>false</LinksUpToDate>
  <CharactersWithSpaces>2641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Lippert</dc:creator>
  <cp:keywords/>
  <dc:description/>
  <cp:lastModifiedBy>Ralph Lippert</cp:lastModifiedBy>
  <cp:revision>23</cp:revision>
  <dcterms:created xsi:type="dcterms:W3CDTF">2017-11-02T05:11:00Z</dcterms:created>
  <dcterms:modified xsi:type="dcterms:W3CDTF">2017-11-14T16:30:00Z</dcterms:modified>
  <cp:category/>
</cp:coreProperties>
</file>